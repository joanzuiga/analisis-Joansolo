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7D1C" w14:textId="77777777"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14:paraId="6EEA6520" w14:textId="77777777"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14:paraId="3136612E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0E3AF290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0678316B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14:paraId="4C0C84B3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174BB506" w14:textId="2C82795A" w:rsidR="00DE3E7F" w:rsidRDefault="00F043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Registro de nuevo caso de reparación.</w:t>
      </w:r>
    </w:p>
    <w:p w14:paraId="4E6C7388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319905C5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14:paraId="567F167B" w14:textId="6A7DBF6B" w:rsidR="00DE3E7F" w:rsidRDefault="00F043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Cliente</w:t>
      </w:r>
    </w:p>
    <w:p w14:paraId="35C45CB1" w14:textId="17EB1961" w:rsidR="00F0438A" w:rsidRDefault="00F043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Técnico</w:t>
      </w:r>
    </w:p>
    <w:p w14:paraId="648E4433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40DB385C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350E077A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14:paraId="4D21B7A8" w14:textId="548DEA98" w:rsidR="00DE3E7F" w:rsidRDefault="00DB2441">
      <w:pPr>
        <w:jc w:val="both"/>
        <w:rPr>
          <w:rFonts w:ascii="Arial" w:hAnsi="Arial"/>
          <w:sz w:val="24"/>
          <w:lang w:val="es-MX"/>
        </w:rPr>
      </w:pPr>
      <w:r w:rsidRPr="00DB2441">
        <w:rPr>
          <w:rFonts w:ascii="Arial" w:hAnsi="Arial"/>
          <w:sz w:val="24"/>
          <w:lang w:val="es-MX"/>
        </w:rPr>
        <w:t>El propósito principal del caso de uso "</w:t>
      </w:r>
      <w:r w:rsidRPr="00DB2441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Registro de nuevo caso de reparación</w:t>
      </w:r>
      <w:r w:rsidRPr="00DB2441">
        <w:rPr>
          <w:rFonts w:ascii="Arial" w:hAnsi="Arial"/>
          <w:sz w:val="24"/>
          <w:lang w:val="es-MX"/>
        </w:rPr>
        <w:t xml:space="preserve"> </w:t>
      </w:r>
      <w:r w:rsidRPr="00DB2441">
        <w:rPr>
          <w:rFonts w:ascii="Arial" w:hAnsi="Arial"/>
          <w:sz w:val="24"/>
          <w:lang w:val="es-MX"/>
        </w:rPr>
        <w:t>" es permitir a los clientes solicitar y registrar sus dispositivos móviles para reparación de manera eficiente y conveniente a través de un sistema en línea</w:t>
      </w:r>
      <w:r>
        <w:rPr>
          <w:rFonts w:ascii="Arial" w:hAnsi="Arial"/>
          <w:sz w:val="24"/>
          <w:lang w:val="es-MX"/>
        </w:rPr>
        <w:t>.</w:t>
      </w:r>
    </w:p>
    <w:p w14:paraId="218F8CF6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1B1F868C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14:paraId="23795FC9" w14:textId="77777777" w:rsidR="00DE3E7F" w:rsidRDefault="00DE3E7F">
      <w:pPr>
        <w:pStyle w:val="Textoindependiente"/>
      </w:pPr>
      <w:r>
        <w:t>¿Cómo procede el caso de uso y con qué datos (indicar solo el nombre de los atributos)?</w:t>
      </w:r>
    </w:p>
    <w:p w14:paraId="6B61CE9F" w14:textId="2AE5FF39" w:rsidR="00D50A47" w:rsidRDefault="00D50A47">
      <w:pPr>
        <w:pStyle w:val="Textoindependiente"/>
      </w:pPr>
      <w:r>
        <w:t xml:space="preserve">El caso de uso va gestionar el registro de un equipo para reparación guardando datos tales como </w:t>
      </w:r>
      <w:r w:rsidRPr="00D50A47">
        <w:t>modelo del celular, la descripción del problema y la información de contacto del cliente</w:t>
      </w:r>
      <w:r>
        <w:t xml:space="preserve"> </w:t>
      </w:r>
      <w:r w:rsidR="00674DFA">
        <w:t>obtenida del modulo de inicio de sesión.</w:t>
      </w:r>
    </w:p>
    <w:p w14:paraId="025C5AF8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2C1A915F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1247A29D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14:paraId="6C1CD1D1" w14:textId="77777777" w:rsidR="00D50A47" w:rsidRPr="00D50A47" w:rsidRDefault="00D50A47" w:rsidP="00D50A47">
      <w:pPr>
        <w:jc w:val="both"/>
        <w:rPr>
          <w:rFonts w:ascii="Arial" w:hAnsi="Arial"/>
          <w:sz w:val="24"/>
          <w:lang w:val="en-US"/>
        </w:rPr>
      </w:pPr>
      <w:r w:rsidRPr="00D50A47">
        <w:rPr>
          <w:rFonts w:ascii="Arial" w:hAnsi="Arial"/>
          <w:sz w:val="24"/>
          <w:lang w:val="en-US"/>
        </w:rPr>
        <w:t>RF 6</w:t>
      </w:r>
    </w:p>
    <w:p w14:paraId="28AA2E59" w14:textId="77777777" w:rsidR="00D50A47" w:rsidRPr="00D50A47" w:rsidRDefault="00D50A47" w:rsidP="00D50A47">
      <w:pPr>
        <w:jc w:val="both"/>
        <w:rPr>
          <w:rFonts w:ascii="Arial" w:hAnsi="Arial"/>
          <w:sz w:val="24"/>
          <w:lang w:val="en-US"/>
        </w:rPr>
      </w:pPr>
      <w:r w:rsidRPr="00D50A47">
        <w:rPr>
          <w:rFonts w:ascii="Arial" w:hAnsi="Arial"/>
          <w:sz w:val="24"/>
          <w:lang w:val="en-US"/>
        </w:rPr>
        <w:t>RF 6.1</w:t>
      </w:r>
    </w:p>
    <w:p w14:paraId="23C0C3B5" w14:textId="77777777" w:rsidR="00D50A47" w:rsidRPr="00D50A47" w:rsidRDefault="00D50A47" w:rsidP="00D50A47">
      <w:pPr>
        <w:jc w:val="both"/>
        <w:rPr>
          <w:rFonts w:ascii="Arial" w:hAnsi="Arial"/>
          <w:sz w:val="24"/>
          <w:u w:val="single"/>
          <w:lang w:val="en-US"/>
        </w:rPr>
      </w:pPr>
      <w:r w:rsidRPr="00D50A47">
        <w:rPr>
          <w:rFonts w:ascii="Arial" w:hAnsi="Arial"/>
          <w:sz w:val="24"/>
          <w:lang w:val="en-US"/>
        </w:rPr>
        <w:t>RF 6.1.1</w:t>
      </w:r>
    </w:p>
    <w:p w14:paraId="3520B326" w14:textId="77777777" w:rsidR="00D50A47" w:rsidRPr="00D50A47" w:rsidRDefault="00D50A47" w:rsidP="00D50A47">
      <w:pPr>
        <w:jc w:val="both"/>
        <w:rPr>
          <w:rFonts w:ascii="Arial" w:hAnsi="Arial"/>
          <w:sz w:val="24"/>
          <w:lang w:val="en-US"/>
        </w:rPr>
      </w:pPr>
      <w:r w:rsidRPr="00D50A47">
        <w:rPr>
          <w:rFonts w:ascii="Arial" w:hAnsi="Arial"/>
          <w:sz w:val="24"/>
          <w:lang w:val="en-US"/>
        </w:rPr>
        <w:t>RF 6.1.2</w:t>
      </w:r>
    </w:p>
    <w:p w14:paraId="42857BB7" w14:textId="77777777" w:rsidR="00D50A47" w:rsidRPr="00D50A47" w:rsidRDefault="00D50A47" w:rsidP="00D50A47">
      <w:pPr>
        <w:jc w:val="both"/>
        <w:rPr>
          <w:rFonts w:ascii="Arial" w:hAnsi="Arial"/>
          <w:sz w:val="24"/>
          <w:lang w:val="en-US"/>
        </w:rPr>
      </w:pPr>
      <w:r w:rsidRPr="00D50A47">
        <w:rPr>
          <w:rFonts w:ascii="Arial" w:hAnsi="Arial"/>
          <w:sz w:val="24"/>
          <w:lang w:val="en-US"/>
        </w:rPr>
        <w:t>RF 6.2</w:t>
      </w:r>
    </w:p>
    <w:p w14:paraId="15E7FD31" w14:textId="77777777" w:rsidR="00D50A47" w:rsidRPr="00D50A47" w:rsidRDefault="00D50A47" w:rsidP="00D50A47">
      <w:pPr>
        <w:jc w:val="both"/>
        <w:rPr>
          <w:rFonts w:ascii="Arial" w:hAnsi="Arial"/>
          <w:sz w:val="24"/>
          <w:lang w:val="es-MX"/>
        </w:rPr>
      </w:pPr>
      <w:r w:rsidRPr="00D50A47">
        <w:rPr>
          <w:rFonts w:ascii="Arial" w:hAnsi="Arial"/>
          <w:sz w:val="24"/>
          <w:lang w:val="es-MX"/>
        </w:rPr>
        <w:t>RF 6.3</w:t>
      </w:r>
    </w:p>
    <w:p w14:paraId="7FE8EEE1" w14:textId="77777777" w:rsidR="00D50A47" w:rsidRPr="00D50A47" w:rsidRDefault="00D50A47" w:rsidP="00D50A47">
      <w:pPr>
        <w:jc w:val="both"/>
        <w:rPr>
          <w:rFonts w:ascii="Arial" w:hAnsi="Arial"/>
          <w:sz w:val="24"/>
          <w:lang w:val="es-MX"/>
        </w:rPr>
      </w:pPr>
      <w:r w:rsidRPr="00D50A47">
        <w:rPr>
          <w:rFonts w:ascii="Arial" w:hAnsi="Arial"/>
          <w:sz w:val="24"/>
          <w:lang w:val="es-MX"/>
        </w:rPr>
        <w:t>RF 6.4</w:t>
      </w:r>
    </w:p>
    <w:p w14:paraId="72CC169D" w14:textId="262122C7" w:rsidR="00DE3E7F" w:rsidRDefault="00D50A47" w:rsidP="00D50A47">
      <w:pPr>
        <w:jc w:val="both"/>
        <w:rPr>
          <w:rFonts w:ascii="Arial" w:hAnsi="Arial"/>
          <w:sz w:val="24"/>
          <w:lang w:val="es-MX"/>
        </w:rPr>
      </w:pPr>
      <w:r w:rsidRPr="00D50A47">
        <w:rPr>
          <w:rFonts w:ascii="Arial" w:hAnsi="Arial"/>
          <w:sz w:val="24"/>
          <w:lang w:val="es-MX"/>
        </w:rPr>
        <w:t>RF 6.5</w:t>
      </w:r>
    </w:p>
    <w:p w14:paraId="1A8C702F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18B88B53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14:paraId="7535327E" w14:textId="2E07BFA7" w:rsidR="00D50A47" w:rsidRDefault="00D50A4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&lt;&lt;usa&gt;&gt; Iniciar Sesión</w:t>
      </w:r>
    </w:p>
    <w:p w14:paraId="0E134899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14D4DA4B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44C73860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14:paraId="29CA9F81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7407C1A0" w14:textId="6D682DE6" w:rsidR="00DB2441" w:rsidRPr="00DB2441" w:rsidRDefault="00DB2441" w:rsidP="00DB2441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 w:rsidRPr="00DB2441">
        <w:rPr>
          <w:rFonts w:ascii="Arial" w:hAnsi="Arial"/>
          <w:sz w:val="24"/>
          <w:lang w:val="es-MX"/>
        </w:rPr>
        <w:t>El cliente debe tener un dispositivo móvil que requiera reparación.</w:t>
      </w:r>
    </w:p>
    <w:p w14:paraId="689C1035" w14:textId="50B5C0DF" w:rsidR="00DB2441" w:rsidRPr="00DB2441" w:rsidRDefault="00DB2441" w:rsidP="00DB2441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 w:rsidRPr="00DB2441">
        <w:rPr>
          <w:rFonts w:ascii="Arial" w:hAnsi="Arial"/>
          <w:sz w:val="24"/>
          <w:lang w:val="es-MX"/>
        </w:rPr>
        <w:t>El cliente debe estar registrado en el sistema de reparación de celulares.</w:t>
      </w:r>
    </w:p>
    <w:p w14:paraId="44D2FBD0" w14:textId="67B50FA3" w:rsidR="00DE3E7F" w:rsidRPr="00DB2441" w:rsidRDefault="00DB2441" w:rsidP="00DB2441">
      <w:pPr>
        <w:numPr>
          <w:ilvl w:val="0"/>
          <w:numId w:val="7"/>
        </w:numPr>
        <w:jc w:val="both"/>
        <w:rPr>
          <w:rFonts w:ascii="Arial" w:hAnsi="Arial"/>
          <w:sz w:val="24"/>
          <w:lang w:val="es-CR"/>
        </w:rPr>
      </w:pPr>
      <w:r w:rsidRPr="00DB2441">
        <w:rPr>
          <w:rFonts w:ascii="Arial" w:hAnsi="Arial"/>
          <w:sz w:val="24"/>
          <w:lang w:val="es-MX"/>
        </w:rPr>
        <w:t>El técnico de reparación debe estar conectado al sistema y disponible.</w:t>
      </w:r>
    </w:p>
    <w:p w14:paraId="505D5482" w14:textId="77777777" w:rsidR="00DB2441" w:rsidRPr="00DB2441" w:rsidRDefault="00DB2441" w:rsidP="00DB2441">
      <w:pPr>
        <w:ind w:left="720"/>
        <w:jc w:val="both"/>
        <w:rPr>
          <w:rFonts w:ascii="Arial" w:hAnsi="Arial"/>
          <w:sz w:val="24"/>
          <w:lang w:val="es-CR"/>
        </w:rPr>
      </w:pPr>
    </w:p>
    <w:p w14:paraId="6D13385F" w14:textId="4A379385"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</w:t>
      </w:r>
      <w:r w:rsidR="00DB2441">
        <w:rPr>
          <w:rFonts w:ascii="Arial" w:hAnsi="Arial"/>
          <w:b/>
          <w:sz w:val="24"/>
          <w:lang w:val="es-MX"/>
        </w:rPr>
        <w:t>t</w:t>
      </w:r>
      <w:r w:rsidRPr="00C74C82">
        <w:rPr>
          <w:rFonts w:ascii="Arial" w:hAnsi="Arial"/>
          <w:b/>
          <w:sz w:val="24"/>
          <w:lang w:val="es-MX"/>
        </w:rPr>
        <w:t>condiciones</w:t>
      </w:r>
      <w:r>
        <w:rPr>
          <w:rFonts w:ascii="Arial" w:hAnsi="Arial"/>
          <w:sz w:val="24"/>
          <w:lang w:val="es-MX"/>
        </w:rPr>
        <w:t>:</w:t>
      </w:r>
    </w:p>
    <w:p w14:paraId="15667E3D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6A124CD5" w14:textId="44A4042D" w:rsidR="00DB2441" w:rsidRPr="00DB2441" w:rsidRDefault="00DB2441" w:rsidP="00DB2441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DB2441">
        <w:rPr>
          <w:rFonts w:ascii="Arial" w:hAnsi="Arial"/>
          <w:sz w:val="24"/>
          <w:lang w:val="es-MX"/>
        </w:rPr>
        <w:t>El dispositivo del cliente ha sido registrado para reparación.</w:t>
      </w:r>
    </w:p>
    <w:p w14:paraId="5B1A760C" w14:textId="6341145A" w:rsidR="00DB2441" w:rsidRPr="00DB2441" w:rsidRDefault="00DB2441" w:rsidP="00DB2441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DB2441">
        <w:rPr>
          <w:rFonts w:ascii="Arial" w:hAnsi="Arial"/>
          <w:sz w:val="24"/>
          <w:lang w:val="es-MX"/>
        </w:rPr>
        <w:t>El técnico de reparación ha realizado la reparación.</w:t>
      </w:r>
    </w:p>
    <w:p w14:paraId="2C32343B" w14:textId="52B6B103" w:rsidR="00C74C82" w:rsidRPr="00DB2441" w:rsidRDefault="00DB2441" w:rsidP="00DB2441">
      <w:pPr>
        <w:numPr>
          <w:ilvl w:val="0"/>
          <w:numId w:val="8"/>
        </w:numPr>
        <w:jc w:val="both"/>
        <w:rPr>
          <w:rFonts w:ascii="Arial" w:hAnsi="Arial"/>
          <w:sz w:val="24"/>
          <w:lang w:val="es-CR"/>
        </w:rPr>
      </w:pPr>
      <w:r w:rsidRPr="00DB2441">
        <w:rPr>
          <w:rFonts w:ascii="Arial" w:hAnsi="Arial"/>
          <w:sz w:val="24"/>
          <w:lang w:val="es-MX"/>
        </w:rPr>
        <w:lastRenderedPageBreak/>
        <w:t>El cliente ha recogido el dispositivo reparado.</w:t>
      </w:r>
    </w:p>
    <w:p w14:paraId="1D0A883D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3819469B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3CB675DC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3ED452B0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7274F4A3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0BDA1518" w14:textId="77777777"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4867E135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14:paraId="54377D87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14:paraId="6FD7849F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14:paraId="61D57343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3A07CD22" w14:textId="77777777"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14:paraId="5855777A" w14:textId="77777777"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14:paraId="71DB813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54B3B96A" w14:textId="4F101131" w:rsidR="00C74C82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01</w:t>
            </w:r>
          </w:p>
        </w:tc>
        <w:tc>
          <w:tcPr>
            <w:tcW w:w="8080" w:type="dxa"/>
          </w:tcPr>
          <w:p w14:paraId="0DDCFCD0" w14:textId="0E98F3A2" w:rsidR="00C74C82" w:rsidRDefault="00415C8E" w:rsidP="00415C8E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cliente inicia sesión en el sistema de reparación de celulares.</w:t>
            </w:r>
          </w:p>
        </w:tc>
      </w:tr>
      <w:tr w:rsidR="00C74C82" w14:paraId="7C969E8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0CF90A07" w14:textId="4A14BB35" w:rsidR="00C74C82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02</w:t>
            </w:r>
          </w:p>
        </w:tc>
        <w:tc>
          <w:tcPr>
            <w:tcW w:w="8080" w:type="dxa"/>
          </w:tcPr>
          <w:p w14:paraId="49026983" w14:textId="583BA7E4" w:rsidR="00C74C82" w:rsidRDefault="00415C8E" w:rsidP="00415C8E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cliente selecciona la opción "Registrar Dispositivo para Reparación" en el menú.</w:t>
            </w:r>
          </w:p>
        </w:tc>
      </w:tr>
      <w:tr w:rsidR="00415C8E" w14:paraId="53207453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7617ADD1" w14:textId="0746832D" w:rsidR="00415C8E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03</w:t>
            </w:r>
          </w:p>
        </w:tc>
        <w:tc>
          <w:tcPr>
            <w:tcW w:w="8080" w:type="dxa"/>
          </w:tcPr>
          <w:p w14:paraId="1F6001AE" w14:textId="77777777" w:rsidR="009638C5" w:rsidRP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sistema muestra un formulario de registro que solicita la siguiente información:</w:t>
            </w:r>
          </w:p>
          <w:p w14:paraId="412D428F" w14:textId="77777777" w:rsidR="009638C5" w:rsidRP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  <w:p w14:paraId="005F3355" w14:textId="77777777" w:rsidR="009638C5" w:rsidRP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 xml:space="preserve">    Marca y modelo del dispositivo.</w:t>
            </w:r>
          </w:p>
          <w:p w14:paraId="5F40ED03" w14:textId="77777777" w:rsidR="009638C5" w:rsidRP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 xml:space="preserve">    Descripción detallada del problema.</w:t>
            </w:r>
          </w:p>
          <w:p w14:paraId="057420F1" w14:textId="6F96099F" w:rsid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 xml:space="preserve">    Fecha y hora deseada para la reparación (si es aplicable).</w:t>
            </w:r>
          </w:p>
        </w:tc>
      </w:tr>
      <w:tr w:rsidR="00415C8E" w14:paraId="114F044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48D7483D" w14:textId="5652B59B" w:rsidR="00415C8E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04</w:t>
            </w:r>
          </w:p>
        </w:tc>
        <w:tc>
          <w:tcPr>
            <w:tcW w:w="8080" w:type="dxa"/>
          </w:tcPr>
          <w:p w14:paraId="05FB35E3" w14:textId="2AB151A6" w:rsid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cliente completa el formulario con la información requerida y hace clic en "Enviar".</w:t>
            </w:r>
          </w:p>
        </w:tc>
      </w:tr>
      <w:tr w:rsidR="009638C5" w14:paraId="56EBCE7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58B875EF" w14:textId="37ECD3FB" w:rsidR="009638C5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05</w:t>
            </w:r>
          </w:p>
        </w:tc>
        <w:tc>
          <w:tcPr>
            <w:tcW w:w="8080" w:type="dxa"/>
          </w:tcPr>
          <w:p w14:paraId="37912957" w14:textId="3812220E" w:rsidR="009638C5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sistema verifica que la información proporcionada esté completa y válida</w:t>
            </w:r>
          </w:p>
        </w:tc>
      </w:tr>
      <w:tr w:rsidR="00415C8E" w14:paraId="7B68DEF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4BDAAEED" w14:textId="26139162" w:rsidR="00415C8E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06</w:t>
            </w:r>
          </w:p>
        </w:tc>
        <w:tc>
          <w:tcPr>
            <w:tcW w:w="8080" w:type="dxa"/>
          </w:tcPr>
          <w:p w14:paraId="1F758B2C" w14:textId="6214616D" w:rsid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Si la información es válida, el sistema registra el dispositivo en el sistema y genera un número de caso único para la reparación. Luego, muestra un mensaje de confirmación al cliente.</w:t>
            </w:r>
          </w:p>
        </w:tc>
      </w:tr>
      <w:tr w:rsidR="00415C8E" w14:paraId="6E255B5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49FEEAFE" w14:textId="0C52331A" w:rsidR="00415C8E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07</w:t>
            </w:r>
          </w:p>
        </w:tc>
        <w:tc>
          <w:tcPr>
            <w:tcW w:w="8080" w:type="dxa"/>
          </w:tcPr>
          <w:p w14:paraId="5389F268" w14:textId="50AB98DE" w:rsid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sistema notifica al técnico de reparación disponible sobre la nueva solicitud de reparación, mostrando la información básica del dispositivo y el número de caso.</w:t>
            </w:r>
          </w:p>
        </w:tc>
      </w:tr>
      <w:tr w:rsidR="00415C8E" w14:paraId="42C704D5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452F238E" w14:textId="52CFB1B0" w:rsidR="00415C8E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08</w:t>
            </w:r>
          </w:p>
        </w:tc>
        <w:tc>
          <w:tcPr>
            <w:tcW w:w="8080" w:type="dxa"/>
          </w:tcPr>
          <w:p w14:paraId="3C73D534" w14:textId="0CC3DABF" w:rsid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técnico de reparación revisa la solicitud y confirma su disponibilidad para realizar la reparación en la fecha y hora solicitada o propone una nueva fecha y hora si es necesario.</w:t>
            </w:r>
          </w:p>
        </w:tc>
      </w:tr>
      <w:tr w:rsidR="00415C8E" w14:paraId="2B21C8C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37397643" w14:textId="33887E83" w:rsidR="00415C8E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09</w:t>
            </w:r>
          </w:p>
        </w:tc>
        <w:tc>
          <w:tcPr>
            <w:tcW w:w="8080" w:type="dxa"/>
          </w:tcPr>
          <w:p w14:paraId="327AC69A" w14:textId="258C2713" w:rsid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sistema notifica al cliente sobre la disponibilidad del técnico y confirma la fecha y hora de la reparación.</w:t>
            </w:r>
          </w:p>
        </w:tc>
      </w:tr>
      <w:tr w:rsidR="00415C8E" w14:paraId="42F22EA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36C8E564" w14:textId="01F5F1D3" w:rsidR="00415C8E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</w:t>
            </w:r>
          </w:p>
        </w:tc>
        <w:tc>
          <w:tcPr>
            <w:tcW w:w="8080" w:type="dxa"/>
          </w:tcPr>
          <w:p w14:paraId="5414F46F" w14:textId="418BA6D6" w:rsid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cliente y el técnico de reparación se encuentran en el taller de reparación en la fecha y hora acordada para llevar a cabo la reparación.</w:t>
            </w:r>
          </w:p>
        </w:tc>
      </w:tr>
      <w:tr w:rsidR="00415C8E" w14:paraId="3F43A7E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6E7EFB05" w14:textId="77B5854F" w:rsidR="00415C8E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</w:t>
            </w:r>
          </w:p>
        </w:tc>
        <w:tc>
          <w:tcPr>
            <w:tcW w:w="8080" w:type="dxa"/>
          </w:tcPr>
          <w:p w14:paraId="1870ED13" w14:textId="0A1A2416" w:rsid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técnico de reparación realiza la reparación del dispositivo según la descripción proporcionada por el cliente.</w:t>
            </w:r>
          </w:p>
        </w:tc>
      </w:tr>
      <w:tr w:rsidR="00415C8E" w14:paraId="355F17C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1B2AD07B" w14:textId="5EF4978F" w:rsidR="00415C8E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</w:t>
            </w:r>
          </w:p>
        </w:tc>
        <w:tc>
          <w:tcPr>
            <w:tcW w:w="8080" w:type="dxa"/>
          </w:tcPr>
          <w:p w14:paraId="548CB741" w14:textId="3FA3CDC7" w:rsidR="00415C8E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Una vez que la reparación está completa, el técnico actualiza el estado del caso de reparación en el sistema como "Reparación Finalizada".</w:t>
            </w:r>
          </w:p>
        </w:tc>
      </w:tr>
      <w:tr w:rsidR="009638C5" w14:paraId="1565B44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58E8339A" w14:textId="5B1569DE" w:rsidR="009638C5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</w:t>
            </w:r>
          </w:p>
        </w:tc>
        <w:tc>
          <w:tcPr>
            <w:tcW w:w="8080" w:type="dxa"/>
          </w:tcPr>
          <w:p w14:paraId="5F107502" w14:textId="178E0D60" w:rsidR="009638C5" w:rsidRDefault="009638C5" w:rsidP="009638C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sistema notifica al cliente que su dispositivo ha sido reparado y está listo para ser recogido.</w:t>
            </w:r>
          </w:p>
        </w:tc>
      </w:tr>
      <w:tr w:rsidR="009638C5" w14:paraId="02E07C2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3EBC776F" w14:textId="7F2FA6FB" w:rsidR="009638C5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</w:t>
            </w:r>
          </w:p>
        </w:tc>
        <w:tc>
          <w:tcPr>
            <w:tcW w:w="8080" w:type="dxa"/>
          </w:tcPr>
          <w:p w14:paraId="5F3EAF85" w14:textId="366C9364" w:rsidR="009638C5" w:rsidRDefault="009638C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415C8E">
              <w:rPr>
                <w:rFonts w:ascii="Arial" w:hAnsi="Arial"/>
                <w:sz w:val="24"/>
                <w:lang w:val="es-MX"/>
              </w:rPr>
              <w:t>El cliente recoge el dispositivo reparado en el taller de reparación y confirma que está satisfecho con el trabajo</w:t>
            </w:r>
          </w:p>
        </w:tc>
      </w:tr>
    </w:tbl>
    <w:p w14:paraId="394D90DE" w14:textId="77777777" w:rsidR="00C74C82" w:rsidRDefault="00C74C82">
      <w:pPr>
        <w:jc w:val="both"/>
        <w:rPr>
          <w:rFonts w:ascii="Arial" w:hAnsi="Arial"/>
          <w:sz w:val="24"/>
          <w:lang w:val="es-MX"/>
        </w:rPr>
      </w:pPr>
    </w:p>
    <w:p w14:paraId="6FBB620C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02AD588E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14:paraId="4F2AEC2B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14:paraId="3CB30A63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14:paraId="50D3C53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3BA23D80" w14:textId="77777777"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14:paraId="5A1E208E" w14:textId="77777777"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14:paraId="0A782513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6742DDAC" w14:textId="62B0BC83" w:rsidR="00C74C82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01</w:t>
            </w:r>
          </w:p>
        </w:tc>
        <w:tc>
          <w:tcPr>
            <w:tcW w:w="8080" w:type="dxa"/>
          </w:tcPr>
          <w:p w14:paraId="0B3EFCE2" w14:textId="339891C6" w:rsidR="00C74C82" w:rsidRPr="00006E6B" w:rsidRDefault="00006E6B" w:rsidP="00006E6B">
            <w:pPr>
              <w:jc w:val="both"/>
              <w:rPr>
                <w:rFonts w:ascii="Arial" w:hAnsi="Arial"/>
                <w:sz w:val="24"/>
                <w:lang w:val="es-CR"/>
              </w:rPr>
            </w:pPr>
            <w:r w:rsidRPr="00006E6B">
              <w:rPr>
                <w:rFonts w:ascii="Arial" w:hAnsi="Arial"/>
                <w:sz w:val="24"/>
                <w:lang w:val="es-CR"/>
              </w:rPr>
              <w:t xml:space="preserve">    Si el cliente no está registrado en el sistema, el caso de uso comienza con el registro del cliente en el sistema antes de continuar con el registro del dispositivo.</w:t>
            </w:r>
          </w:p>
        </w:tc>
      </w:tr>
      <w:tr w:rsidR="00C74C82" w14:paraId="7C6CC3C4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3E32FB81" w14:textId="58A7B823" w:rsidR="00C74C82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02</w:t>
            </w:r>
          </w:p>
        </w:tc>
        <w:tc>
          <w:tcPr>
            <w:tcW w:w="8080" w:type="dxa"/>
          </w:tcPr>
          <w:p w14:paraId="44E76725" w14:textId="0BE168E8" w:rsidR="00C74C82" w:rsidRDefault="00006E6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06E6B">
              <w:rPr>
                <w:rFonts w:ascii="Arial" w:hAnsi="Arial"/>
                <w:sz w:val="24"/>
                <w:lang w:val="es-CR"/>
              </w:rPr>
              <w:t>Si la información proporcionada por el cliente no es válida o está incompleta, el sistema muestra un mensaje de error y solicita al cliente que corrija los campos necesarios.</w:t>
            </w:r>
          </w:p>
        </w:tc>
      </w:tr>
    </w:tbl>
    <w:p w14:paraId="739F216C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3AD229BD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2B981B17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14:paraId="05541C9F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14:paraId="06DABC62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14:paraId="7E1F9C8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1079AD0F" w14:textId="77777777"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14:paraId="26F0C76E" w14:textId="77777777"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14:paraId="6B678BE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1DC4D185" w14:textId="77777777"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14:paraId="22A69324" w14:textId="77777777"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 w14:paraId="35163AC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7E6F86EA" w14:textId="77777777"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14:paraId="1797C967" w14:textId="77777777"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14:paraId="30D9AD46" w14:textId="77777777" w:rsidR="00C74C82" w:rsidRDefault="00C74C82">
      <w:pPr>
        <w:jc w:val="both"/>
        <w:rPr>
          <w:rFonts w:ascii="Arial" w:hAnsi="Arial"/>
          <w:sz w:val="24"/>
          <w:lang w:val="es-MX"/>
        </w:rPr>
      </w:pPr>
    </w:p>
    <w:p w14:paraId="29D92D20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0BA4DE2C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14:paraId="4EEC04A4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14:paraId="4F7AEC6E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39CD2488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0DFF56D1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14:paraId="17B24880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14:paraId="2D940F4C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241BA450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537B5266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78412" w14:textId="77777777" w:rsidR="00281EAF" w:rsidRDefault="00281EAF">
      <w:r>
        <w:separator/>
      </w:r>
    </w:p>
  </w:endnote>
  <w:endnote w:type="continuationSeparator" w:id="0">
    <w:p w14:paraId="754B30E5" w14:textId="77777777" w:rsidR="00281EAF" w:rsidRDefault="0028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DF0F" w14:textId="77777777" w:rsidR="00281EAF" w:rsidRDefault="00281EAF">
      <w:r>
        <w:separator/>
      </w:r>
    </w:p>
  </w:footnote>
  <w:footnote w:type="continuationSeparator" w:id="0">
    <w:p w14:paraId="6287A4B4" w14:textId="77777777" w:rsidR="00281EAF" w:rsidRDefault="00281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2DFE" w14:textId="618332B5"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 w:rsidR="00F0438A">
      <w:rPr>
        <w:lang w:val="es-MX"/>
      </w:rPr>
      <w:t xml:space="preserve"> </w:t>
    </w:r>
    <w:proofErr w:type="spellStart"/>
    <w:r w:rsidR="00F0438A">
      <w:rPr>
        <w:lang w:val="es-MX"/>
      </w:rPr>
      <w:t>Supercell</w:t>
    </w:r>
    <w:proofErr w:type="spellEnd"/>
    <w:r w:rsidR="00F0438A">
      <w:rPr>
        <w:lang w:val="es-MX"/>
      </w:rPr>
      <w:t xml:space="preserve"> Rio Frio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F0438A">
      <w:rPr>
        <w:noProof/>
        <w:lang w:val="es-MX"/>
      </w:rPr>
      <w:t>19/10</w:t>
    </w:r>
    <w:r w:rsidR="00F0438A">
      <w:rPr>
        <w:noProof/>
        <w:lang w:val="es-MX"/>
      </w:rPr>
      <w:t>/2023</w:t>
    </w:r>
    <w:r w:rsidR="00F0438A">
      <w:rPr>
        <w:noProof/>
        <w:lang w:val="es-MX"/>
      </w:rPr>
      <w:t>a</w:t>
    </w:r>
    <w:r>
      <w:rPr>
        <w:lang w:val="es-MX"/>
      </w:rPr>
      <w:fldChar w:fldCharType="end"/>
    </w:r>
  </w:p>
  <w:p w14:paraId="67AD163A" w14:textId="2FD5F287"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183A50">
      <w:rPr>
        <w:lang w:val="es-MX"/>
      </w:rPr>
      <w:t xml:space="preserve"> </w:t>
    </w:r>
    <w:r w:rsidR="00183A50">
      <w:t xml:space="preserve">Joan, Anthony, </w:t>
    </w:r>
    <w:proofErr w:type="spellStart"/>
    <w:r w:rsidR="00183A50">
      <w:t>Osmel</w:t>
    </w:r>
    <w:proofErr w:type="spellEnd"/>
    <w:r w:rsidR="00183A50">
      <w:t xml:space="preserve"> y Daniel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74C82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ABF4D29"/>
    <w:multiLevelType w:val="hybridMultilevel"/>
    <w:tmpl w:val="C35E828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56225"/>
    <w:multiLevelType w:val="hybridMultilevel"/>
    <w:tmpl w:val="D4F43DE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2084328870">
    <w:abstractNumId w:val="5"/>
  </w:num>
  <w:num w:numId="2" w16cid:durableId="43140551">
    <w:abstractNumId w:val="6"/>
  </w:num>
  <w:num w:numId="3" w16cid:durableId="612439083">
    <w:abstractNumId w:val="7"/>
  </w:num>
  <w:num w:numId="4" w16cid:durableId="1979649740">
    <w:abstractNumId w:val="4"/>
  </w:num>
  <w:num w:numId="5" w16cid:durableId="1222133644">
    <w:abstractNumId w:val="0"/>
  </w:num>
  <w:num w:numId="6" w16cid:durableId="333463241">
    <w:abstractNumId w:val="1"/>
  </w:num>
  <w:num w:numId="7" w16cid:durableId="572736954">
    <w:abstractNumId w:val="3"/>
  </w:num>
  <w:num w:numId="8" w16cid:durableId="1799294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8A"/>
    <w:rsid w:val="00006E6B"/>
    <w:rsid w:val="00183A50"/>
    <w:rsid w:val="00281EAF"/>
    <w:rsid w:val="00415C8E"/>
    <w:rsid w:val="00674DFA"/>
    <w:rsid w:val="009638C5"/>
    <w:rsid w:val="00C74C82"/>
    <w:rsid w:val="00D50A47"/>
    <w:rsid w:val="00DB2441"/>
    <w:rsid w:val="00DE3E7F"/>
    <w:rsid w:val="00F0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969617"/>
  <w15:chartTrackingRefBased/>
  <w15:docId w15:val="{229390C1-83ED-4B00-9E35-AB0EA40D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an\Universidad\analisis%202023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89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Joan Zuñiga</dc:creator>
  <cp:keywords/>
  <cp:lastModifiedBy>joan zuñiga rodriguez</cp:lastModifiedBy>
  <cp:revision>2</cp:revision>
  <cp:lastPrinted>1601-01-01T00:00:00Z</cp:lastPrinted>
  <dcterms:created xsi:type="dcterms:W3CDTF">2023-10-20T02:46:00Z</dcterms:created>
  <dcterms:modified xsi:type="dcterms:W3CDTF">2023-10-20T04:23:00Z</dcterms:modified>
</cp:coreProperties>
</file>